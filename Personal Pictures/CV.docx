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16"/>
        <w:gridCol w:w="2829"/>
        <w:gridCol w:w="1019"/>
        <w:gridCol w:w="5889"/>
      </w:tblGrid>
      <w:tr w:rsidR="00647A4B" w14:paraId="13EBF423" w14:textId="77777777" w:rsidTr="00C400A2">
        <w:trPr>
          <w:trHeight w:val="961"/>
          <w:jc w:val="center"/>
        </w:trPr>
        <w:tc>
          <w:tcPr>
            <w:tcW w:w="3645" w:type="dxa"/>
            <w:gridSpan w:val="2"/>
            <w:vAlign w:val="center"/>
          </w:tcPr>
          <w:p w14:paraId="4919F334" w14:textId="4D844076" w:rsidR="00647A4B" w:rsidRDefault="007E0259" w:rsidP="00AD5047">
            <w:pPr>
              <w:pStyle w:val="Plattetekst"/>
              <w:kinsoku w:val="0"/>
              <w:overflowPunct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3B58091C" wp14:editId="40581DB8">
                  <wp:extent cx="1651635" cy="145694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625" cy="147281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  <w:vMerge w:val="restart"/>
          </w:tcPr>
          <w:p w14:paraId="0393F10E" w14:textId="77777777" w:rsidR="00647A4B" w:rsidRDefault="00647A4B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 w:val="restart"/>
          </w:tcPr>
          <w:p w14:paraId="5D934D6C" w14:textId="2C1FDF55" w:rsidR="00647A4B" w:rsidRPr="00FD1A0E" w:rsidRDefault="00F87079" w:rsidP="00AD5047">
            <w:pPr>
              <w:pStyle w:val="Titel"/>
              <w:spacing w:after="0"/>
              <w:rPr>
                <w:lang w:val="nl-NL"/>
              </w:rPr>
            </w:pPr>
            <w:r w:rsidRPr="00FD1A0E">
              <w:rPr>
                <w:lang w:val="nl-NL"/>
              </w:rPr>
              <w:t>elijah</w:t>
            </w:r>
            <w:r w:rsidR="00647A4B" w:rsidRPr="00FD1A0E">
              <w:rPr>
                <w:lang w:val="nl-NL"/>
              </w:rPr>
              <w:t xml:space="preserve"> </w:t>
            </w:r>
            <w:r w:rsidRPr="00FD1A0E">
              <w:rPr>
                <w:lang w:val="nl-NL"/>
              </w:rPr>
              <w:t>Grant Kwaago</w:t>
            </w:r>
          </w:p>
          <w:p w14:paraId="770E0FEF" w14:textId="1B7D8C0D" w:rsidR="00647A4B" w:rsidRPr="00FD1A0E" w:rsidRDefault="00755A11" w:rsidP="00AD5047">
            <w:pPr>
              <w:pStyle w:val="Kop1"/>
              <w:spacing w:after="0"/>
              <w:rPr>
                <w:lang w:val="nl-NL"/>
              </w:rPr>
            </w:pPr>
            <w:r>
              <w:rPr>
                <w:lang w:val="nl-NL"/>
              </w:rPr>
              <w:t>Werkervaring</w:t>
            </w:r>
          </w:p>
          <w:p w14:paraId="71862CA5" w14:textId="60ED685E" w:rsidR="00647A4B" w:rsidRPr="00FD1A0E" w:rsidRDefault="00D9292A" w:rsidP="00AD5047">
            <w:pPr>
              <w:pStyle w:val="Kop2"/>
              <w:rPr>
                <w:lang w:val="nl-NL"/>
              </w:rPr>
            </w:pPr>
            <w:r w:rsidRPr="00FD1A0E">
              <w:rPr>
                <w:lang w:val="nl-NL"/>
              </w:rPr>
              <w:t>2017</w:t>
            </w:r>
            <w:r w:rsidR="00647A4B" w:rsidRPr="00FD1A0E">
              <w:rPr>
                <w:lang w:val="nl-NL"/>
              </w:rPr>
              <w:t>–</w:t>
            </w:r>
            <w:r w:rsidRPr="00FD1A0E">
              <w:rPr>
                <w:lang w:val="nl-NL"/>
              </w:rPr>
              <w:t>2019</w:t>
            </w:r>
          </w:p>
          <w:p w14:paraId="436BBAA4" w14:textId="383419C0" w:rsidR="00647A4B" w:rsidRDefault="00D9292A" w:rsidP="00AD5047">
            <w:pPr>
              <w:spacing w:after="0"/>
              <w:rPr>
                <w:lang w:val="nl-NL"/>
              </w:rPr>
            </w:pPr>
            <w:r w:rsidRPr="00FD1A0E">
              <w:rPr>
                <w:lang w:val="nl-NL"/>
              </w:rPr>
              <w:t>Vomar</w:t>
            </w:r>
            <w:r w:rsidR="00F51250" w:rsidRPr="00FD1A0E">
              <w:rPr>
                <w:lang w:val="nl-NL"/>
              </w:rPr>
              <w:t xml:space="preserve"> </w:t>
            </w:r>
            <w:r w:rsidR="00647A4B" w:rsidRPr="00FD1A0E">
              <w:rPr>
                <w:rStyle w:val="Zwaar"/>
                <w:color w:val="auto"/>
                <w:lang w:val="nl-NL"/>
              </w:rPr>
              <w:t>•</w:t>
            </w:r>
            <w:r w:rsidR="00647A4B" w:rsidRPr="00FD1A0E">
              <w:rPr>
                <w:lang w:val="nl-NL"/>
              </w:rPr>
              <w:t xml:space="preserve"> </w:t>
            </w:r>
            <w:r w:rsidRPr="002A3470">
              <w:rPr>
                <w:lang w:val="nl-NL"/>
              </w:rPr>
              <w:t>Vakkenvuller</w:t>
            </w:r>
            <w:r w:rsidR="00647A4B" w:rsidRPr="00FD1A0E">
              <w:rPr>
                <w:lang w:val="nl-NL"/>
              </w:rPr>
              <w:t xml:space="preserve"> </w:t>
            </w:r>
          </w:p>
          <w:p w14:paraId="41CCBA95" w14:textId="701C6D97" w:rsidR="00FD1A0E" w:rsidRDefault="00D32AD0" w:rsidP="00AD5047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P</w:t>
            </w:r>
            <w:r w:rsidR="00FD1A0E">
              <w:rPr>
                <w:lang w:val="nl-NL"/>
              </w:rPr>
              <w:t>roducten vullen</w:t>
            </w:r>
            <w:r w:rsidR="00364BFE">
              <w:rPr>
                <w:lang w:val="nl-NL"/>
              </w:rPr>
              <w:t xml:space="preserve"> en soms achter de kassa.</w:t>
            </w:r>
          </w:p>
          <w:p w14:paraId="257C1AFA" w14:textId="77777777" w:rsidR="00AD5047" w:rsidRPr="00FD1A0E" w:rsidRDefault="00AD5047" w:rsidP="00AD5047">
            <w:pPr>
              <w:spacing w:after="0"/>
              <w:rPr>
                <w:lang w:val="nl-NL"/>
              </w:rPr>
            </w:pPr>
          </w:p>
          <w:p w14:paraId="16E3F36E" w14:textId="700E7FA7" w:rsidR="00647A4B" w:rsidRPr="00364BFE" w:rsidRDefault="00D9292A" w:rsidP="00AD5047">
            <w:pPr>
              <w:pStyle w:val="Kop2"/>
              <w:rPr>
                <w:lang w:val="nl-NL"/>
              </w:rPr>
            </w:pPr>
            <w:r w:rsidRPr="00364BFE">
              <w:rPr>
                <w:lang w:val="nl-NL"/>
              </w:rPr>
              <w:t>2019</w:t>
            </w:r>
            <w:r w:rsidR="00647A4B" w:rsidRPr="00364BFE">
              <w:rPr>
                <w:lang w:val="nl-NL"/>
              </w:rPr>
              <w:t>–</w:t>
            </w:r>
            <w:r w:rsidRPr="00364BFE">
              <w:rPr>
                <w:lang w:val="nl-NL"/>
              </w:rPr>
              <w:t>2020</w:t>
            </w:r>
          </w:p>
          <w:p w14:paraId="41FE923C" w14:textId="69FAC699" w:rsidR="00647A4B" w:rsidRPr="00846DF2" w:rsidRDefault="00D9292A" w:rsidP="00AD5047">
            <w:pPr>
              <w:spacing w:after="0"/>
              <w:rPr>
                <w:sz w:val="24"/>
                <w:szCs w:val="24"/>
                <w:lang w:val="nl-NL"/>
              </w:rPr>
            </w:pPr>
            <w:r w:rsidRPr="00846DF2">
              <w:rPr>
                <w:sz w:val="24"/>
                <w:szCs w:val="24"/>
                <w:lang w:val="nl-NL"/>
              </w:rPr>
              <w:t>R-Mobile</w:t>
            </w:r>
            <w:r w:rsidR="00F51250" w:rsidRPr="00846DF2">
              <w:rPr>
                <w:sz w:val="24"/>
                <w:szCs w:val="24"/>
                <w:lang w:val="nl-NL"/>
              </w:rPr>
              <w:t xml:space="preserve"> </w:t>
            </w:r>
            <w:r w:rsidR="00647A4B" w:rsidRPr="00846DF2">
              <w:rPr>
                <w:sz w:val="24"/>
                <w:szCs w:val="24"/>
                <w:lang w:val="nl-NL"/>
              </w:rPr>
              <w:t xml:space="preserve">• </w:t>
            </w:r>
            <w:r w:rsidR="009F3900" w:rsidRPr="00846DF2">
              <w:rPr>
                <w:sz w:val="24"/>
                <w:szCs w:val="24"/>
                <w:lang w:val="nl-NL"/>
              </w:rPr>
              <w:t>Kassa Medewerker</w:t>
            </w:r>
            <w:r w:rsidR="00647A4B" w:rsidRPr="00846DF2">
              <w:rPr>
                <w:sz w:val="24"/>
                <w:szCs w:val="24"/>
                <w:lang w:val="nl-NL"/>
              </w:rPr>
              <w:t xml:space="preserve"> </w:t>
            </w:r>
          </w:p>
          <w:p w14:paraId="75E5F1D1" w14:textId="3D206DD3" w:rsidR="00FD1A0E" w:rsidRDefault="00D32AD0" w:rsidP="00AD5047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T</w:t>
            </w:r>
            <w:r w:rsidR="00FD1A0E" w:rsidRPr="00FD1A0E">
              <w:rPr>
                <w:lang w:val="nl-NL"/>
              </w:rPr>
              <w:t>elefoons verkopen e</w:t>
            </w:r>
            <w:r w:rsidR="00FD1A0E">
              <w:rPr>
                <w:lang w:val="nl-NL"/>
              </w:rPr>
              <w:t xml:space="preserve">n </w:t>
            </w:r>
            <w:r w:rsidR="00364BFE">
              <w:rPr>
                <w:lang w:val="nl-NL"/>
              </w:rPr>
              <w:t>repareren</w:t>
            </w:r>
            <w:r w:rsidR="00612274">
              <w:rPr>
                <w:lang w:val="nl-NL"/>
              </w:rPr>
              <w:t>.</w:t>
            </w:r>
          </w:p>
          <w:p w14:paraId="66998E74" w14:textId="77777777" w:rsidR="00AD5047" w:rsidRPr="00FD1A0E" w:rsidRDefault="00AD5047" w:rsidP="00AD5047">
            <w:pPr>
              <w:spacing w:after="0"/>
              <w:rPr>
                <w:lang w:val="nl-NL"/>
              </w:rPr>
            </w:pPr>
          </w:p>
          <w:p w14:paraId="5E3CE861" w14:textId="3180E3E1" w:rsidR="00647A4B" w:rsidRPr="00FD1A0E" w:rsidRDefault="00D9292A" w:rsidP="00AD5047">
            <w:pPr>
              <w:pStyle w:val="Kop2"/>
              <w:rPr>
                <w:lang w:val="nl-NL"/>
              </w:rPr>
            </w:pPr>
            <w:r w:rsidRPr="00FD1A0E">
              <w:rPr>
                <w:lang w:val="nl-NL"/>
              </w:rPr>
              <w:t>2020</w:t>
            </w:r>
            <w:r w:rsidR="00647A4B" w:rsidRPr="00FD1A0E">
              <w:rPr>
                <w:lang w:val="nl-NL"/>
              </w:rPr>
              <w:t>–</w:t>
            </w:r>
            <w:r w:rsidRPr="00FD1A0E">
              <w:rPr>
                <w:lang w:val="nl-NL"/>
              </w:rPr>
              <w:t>2020</w:t>
            </w:r>
          </w:p>
          <w:p w14:paraId="2A5F3B80" w14:textId="4575BA2E" w:rsidR="00D9292A" w:rsidRPr="00846DF2" w:rsidRDefault="00364BFE" w:rsidP="00AD5047">
            <w:pPr>
              <w:spacing w:after="0"/>
              <w:rPr>
                <w:b/>
                <w:bCs/>
                <w:lang w:val="nl-NL"/>
              </w:rPr>
            </w:pPr>
            <w:r w:rsidRPr="00846DF2">
              <w:rPr>
                <w:lang w:val="nl-NL"/>
              </w:rPr>
              <w:t>Elisa ‘burgers</w:t>
            </w:r>
            <w:r w:rsidR="00F51250" w:rsidRPr="00846DF2">
              <w:rPr>
                <w:lang w:val="nl-NL"/>
              </w:rPr>
              <w:t xml:space="preserve"> </w:t>
            </w:r>
            <w:r w:rsidR="00647A4B" w:rsidRPr="00846DF2">
              <w:rPr>
                <w:rStyle w:val="Zwaar"/>
                <w:color w:val="auto"/>
                <w:lang w:val="nl-NL"/>
              </w:rPr>
              <w:t>•</w:t>
            </w:r>
            <w:r w:rsidR="00647A4B" w:rsidRPr="00846DF2">
              <w:rPr>
                <w:lang w:val="nl-NL"/>
              </w:rPr>
              <w:t xml:space="preserve"> </w:t>
            </w:r>
            <w:r w:rsidRPr="00846DF2">
              <w:rPr>
                <w:lang w:val="nl-NL"/>
              </w:rPr>
              <w:t xml:space="preserve">Koken </w:t>
            </w:r>
          </w:p>
          <w:p w14:paraId="12954704" w14:textId="549AF12A" w:rsidR="00647A4B" w:rsidRDefault="00D32AD0" w:rsidP="00AD5047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B</w:t>
            </w:r>
            <w:r w:rsidR="00101E6A" w:rsidRPr="00846DF2">
              <w:rPr>
                <w:lang w:val="nl-NL"/>
              </w:rPr>
              <w:t>urgers maken</w:t>
            </w:r>
            <w:r w:rsidR="00A2240F">
              <w:rPr>
                <w:lang w:val="nl-NL"/>
              </w:rPr>
              <w:t>.</w:t>
            </w:r>
          </w:p>
          <w:p w14:paraId="40FF7EA0" w14:textId="77777777" w:rsidR="00D32AD0" w:rsidRDefault="00D32AD0" w:rsidP="00AD5047">
            <w:pPr>
              <w:spacing w:after="0"/>
              <w:rPr>
                <w:lang w:val="nl-NL"/>
              </w:rPr>
            </w:pPr>
          </w:p>
          <w:p w14:paraId="28401676" w14:textId="3DAA7E2B" w:rsidR="00C400A2" w:rsidRPr="00C400A2" w:rsidRDefault="00C400A2" w:rsidP="00C400A2">
            <w:pPr>
              <w:pStyle w:val="Kop2"/>
              <w:rPr>
                <w:lang w:val="nl-NL"/>
              </w:rPr>
            </w:pPr>
            <w:r w:rsidRPr="00FD1A0E">
              <w:rPr>
                <w:lang w:val="nl-NL"/>
              </w:rPr>
              <w:t>2020–202</w:t>
            </w:r>
            <w:r>
              <w:rPr>
                <w:lang w:val="nl-NL"/>
              </w:rPr>
              <w:t>2</w:t>
            </w:r>
          </w:p>
          <w:p w14:paraId="1FBA3076" w14:textId="67CC6FAF" w:rsidR="00C400A2" w:rsidRDefault="00140D68" w:rsidP="00C400A2">
            <w:pPr>
              <w:spacing w:after="0"/>
              <w:rPr>
                <w:lang w:val="nl-NL"/>
              </w:rPr>
            </w:pPr>
            <w:proofErr w:type="spellStart"/>
            <w:r w:rsidRPr="00140D68">
              <w:rPr>
                <w:rStyle w:val="Zwaar"/>
                <w:b w:val="0"/>
                <w:bCs w:val="0"/>
                <w:color w:val="auto"/>
                <w:lang w:val="nl-NL"/>
              </w:rPr>
              <w:t>Syncroen</w:t>
            </w:r>
            <w:proofErr w:type="spellEnd"/>
            <w:r>
              <w:rPr>
                <w:rStyle w:val="Zwaar"/>
                <w:color w:val="auto"/>
                <w:lang w:val="nl-NL"/>
              </w:rPr>
              <w:t xml:space="preserve"> </w:t>
            </w:r>
            <w:r w:rsidRPr="00846DF2">
              <w:rPr>
                <w:rStyle w:val="Zwaar"/>
                <w:color w:val="auto"/>
                <w:lang w:val="nl-NL"/>
              </w:rPr>
              <w:t>•</w:t>
            </w:r>
            <w:r>
              <w:rPr>
                <w:rStyle w:val="Zwaar"/>
                <w:color w:val="auto"/>
                <w:lang w:val="nl-NL"/>
              </w:rPr>
              <w:t xml:space="preserve"> </w:t>
            </w:r>
            <w:r w:rsidR="003A036D" w:rsidRPr="003A036D">
              <w:rPr>
                <w:lang w:val="nl-NL"/>
              </w:rPr>
              <w:t>Logistiek</w:t>
            </w:r>
          </w:p>
          <w:p w14:paraId="28E58822" w14:textId="1FF3B113" w:rsidR="003A036D" w:rsidRDefault="003A036D" w:rsidP="00C400A2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Goederen transporteren. </w:t>
            </w:r>
          </w:p>
          <w:p w14:paraId="38577A2C" w14:textId="182C945F" w:rsidR="00331951" w:rsidRPr="00C7161C" w:rsidRDefault="00755A11" w:rsidP="00331951">
            <w:pPr>
              <w:pStyle w:val="Kop1"/>
              <w:spacing w:after="0"/>
              <w:rPr>
                <w:lang w:val="nl-NL"/>
              </w:rPr>
            </w:pPr>
            <w:r w:rsidRPr="00C7161C">
              <w:rPr>
                <w:lang w:val="nl-NL"/>
              </w:rPr>
              <w:t>OPleiding</w:t>
            </w:r>
          </w:p>
          <w:p w14:paraId="5EDFFBF9" w14:textId="29B4AF84" w:rsidR="00AD5047" w:rsidRPr="00331951" w:rsidRDefault="00AD5047" w:rsidP="00AD5047">
            <w:pPr>
              <w:spacing w:after="0"/>
              <w:rPr>
                <w:b/>
                <w:bCs/>
                <w:lang w:val="nl-NL"/>
              </w:rPr>
            </w:pPr>
            <w:r w:rsidRPr="00331951">
              <w:rPr>
                <w:b/>
                <w:bCs/>
                <w:lang w:val="nl-NL"/>
              </w:rPr>
              <w:t>Viertaal College Amsterdam 2013-2016(Diploma)</w:t>
            </w:r>
          </w:p>
          <w:p w14:paraId="0DBD3CE6" w14:textId="030FC50D" w:rsidR="00AD5047" w:rsidRDefault="00AD5047" w:rsidP="00AD5047">
            <w:pPr>
              <w:spacing w:after="0"/>
              <w:rPr>
                <w:lang w:val="nl-NL"/>
              </w:rPr>
            </w:pPr>
            <w:r w:rsidRPr="00AD5047">
              <w:rPr>
                <w:lang w:val="nl-NL"/>
              </w:rPr>
              <w:t>Uitstroomrichting ICT</w:t>
            </w:r>
          </w:p>
          <w:p w14:paraId="0F07279E" w14:textId="07BC62B4" w:rsidR="009F3900" w:rsidRPr="009F3900" w:rsidRDefault="009F3900" w:rsidP="00AD5047">
            <w:pPr>
              <w:spacing w:after="0"/>
              <w:rPr>
                <w:lang w:val="nl-NL"/>
              </w:rPr>
            </w:pPr>
            <w:r w:rsidRPr="009F3900">
              <w:rPr>
                <w:lang w:val="nl-NL"/>
              </w:rPr>
              <w:t>Computers Bouwen en w</w:t>
            </w:r>
            <w:r>
              <w:rPr>
                <w:lang w:val="nl-NL"/>
              </w:rPr>
              <w:t>eten Hoe een computer werkt</w:t>
            </w:r>
            <w:r w:rsidR="00827B98">
              <w:rPr>
                <w:lang w:val="nl-NL"/>
              </w:rPr>
              <w:t>.</w:t>
            </w:r>
          </w:p>
          <w:p w14:paraId="3A9CBABD" w14:textId="77777777" w:rsidR="00AD5047" w:rsidRPr="00AD5047" w:rsidRDefault="00AD5047" w:rsidP="00AD5047">
            <w:pPr>
              <w:pStyle w:val="Kop2"/>
              <w:rPr>
                <w:lang w:val="nl-NL"/>
              </w:rPr>
            </w:pPr>
          </w:p>
          <w:p w14:paraId="380DAF75" w14:textId="652B37A1" w:rsidR="00AD5047" w:rsidRPr="00AD5047" w:rsidRDefault="00F87079" w:rsidP="00AD5047">
            <w:pPr>
              <w:pStyle w:val="Kop2"/>
            </w:pPr>
            <w:r>
              <w:t>Roc Hilversum 2018-202</w:t>
            </w:r>
            <w:r w:rsidR="00C7161C">
              <w:t>3</w:t>
            </w:r>
          </w:p>
          <w:p w14:paraId="052A127E" w14:textId="001CFE27" w:rsidR="00647A4B" w:rsidRDefault="00F87079" w:rsidP="00AD5047">
            <w:pPr>
              <w:pStyle w:val="Lijstopsomteken"/>
              <w:spacing w:after="0"/>
            </w:pPr>
            <w:r>
              <w:t xml:space="preserve">ICT </w:t>
            </w:r>
            <w:r w:rsidR="008750A1">
              <w:t>S</w:t>
            </w:r>
            <w:r w:rsidR="00D9292A">
              <w:t xml:space="preserve">oftware </w:t>
            </w:r>
            <w:r w:rsidR="008750A1">
              <w:t>D</w:t>
            </w:r>
            <w:r w:rsidR="00D9292A">
              <w:t xml:space="preserve">evelopment </w:t>
            </w:r>
          </w:p>
          <w:p w14:paraId="1CA53F8E" w14:textId="72A3ECDA" w:rsidR="00F87079" w:rsidRPr="00446830" w:rsidRDefault="00F87079" w:rsidP="00AD5047">
            <w:pPr>
              <w:pStyle w:val="Lijstopsomteken"/>
              <w:numPr>
                <w:ilvl w:val="0"/>
                <w:numId w:val="0"/>
              </w:numPr>
              <w:spacing w:after="0"/>
              <w:ind w:left="360"/>
              <w:rPr>
                <w:lang w:val="nl-NL"/>
              </w:rPr>
            </w:pPr>
            <w:r w:rsidRPr="00446830">
              <w:rPr>
                <w:lang w:val="nl-NL"/>
              </w:rPr>
              <w:t xml:space="preserve">Leren </w:t>
            </w:r>
            <w:r w:rsidR="00D9292A" w:rsidRPr="00446830">
              <w:rPr>
                <w:lang w:val="nl-NL"/>
              </w:rPr>
              <w:t>hoe</w:t>
            </w:r>
            <w:r w:rsidR="00FD1A0E" w:rsidRPr="00446830">
              <w:rPr>
                <w:lang w:val="nl-NL"/>
              </w:rPr>
              <w:t xml:space="preserve"> je moet</w:t>
            </w:r>
            <w:r w:rsidR="00D9292A" w:rsidRPr="00446830">
              <w:rPr>
                <w:lang w:val="nl-NL"/>
              </w:rPr>
              <w:t xml:space="preserve"> </w:t>
            </w:r>
            <w:r w:rsidR="00865322" w:rsidRPr="00865322">
              <w:rPr>
                <w:lang w:val="nl-NL"/>
              </w:rPr>
              <w:t>programmeren</w:t>
            </w:r>
            <w:r w:rsidR="00D9292A" w:rsidRPr="00446830">
              <w:rPr>
                <w:lang w:val="nl-NL"/>
              </w:rPr>
              <w:t xml:space="preserve"> </w:t>
            </w:r>
            <w:r w:rsidR="00446830" w:rsidRPr="00446830">
              <w:rPr>
                <w:lang w:val="nl-NL"/>
              </w:rPr>
              <w:t>e</w:t>
            </w:r>
            <w:r w:rsidR="00446830">
              <w:rPr>
                <w:lang w:val="nl-NL"/>
              </w:rPr>
              <w:t xml:space="preserve">n </w:t>
            </w:r>
            <w:r w:rsidR="00807B71">
              <w:rPr>
                <w:lang w:val="nl-NL"/>
              </w:rPr>
              <w:t>applicatie ontwikkel</w:t>
            </w:r>
            <w:r w:rsidR="00446830">
              <w:rPr>
                <w:lang w:val="nl-NL"/>
              </w:rPr>
              <w:t>.</w:t>
            </w:r>
          </w:p>
          <w:p w14:paraId="3A140F11" w14:textId="72360DA9" w:rsidR="00647A4B" w:rsidRPr="000F7D04" w:rsidRDefault="00F52076" w:rsidP="00AD5047">
            <w:pPr>
              <w:pStyle w:val="Kop1"/>
              <w:spacing w:after="0"/>
            </w:pPr>
            <w:r>
              <w:t>VAardigheden</w:t>
            </w:r>
          </w:p>
          <w:p w14:paraId="160FBB9B" w14:textId="77777777" w:rsidR="00F52076" w:rsidRPr="00F52076" w:rsidRDefault="00F52076" w:rsidP="00AD5047">
            <w:pPr>
              <w:pStyle w:val="Lijstalinea"/>
              <w:numPr>
                <w:ilvl w:val="0"/>
                <w:numId w:val="10"/>
              </w:numPr>
              <w:spacing w:after="0"/>
              <w:rPr>
                <w:sz w:val="24"/>
              </w:rPr>
            </w:pPr>
            <w:proofErr w:type="spellStart"/>
            <w:r w:rsidRPr="00F52076">
              <w:rPr>
                <w:sz w:val="24"/>
              </w:rPr>
              <w:t>Klantvriendelijk</w:t>
            </w:r>
            <w:proofErr w:type="spellEnd"/>
          </w:p>
          <w:p w14:paraId="2E92C7DC" w14:textId="0AD65190" w:rsidR="00647A4B" w:rsidRDefault="00F52076" w:rsidP="00AD5047">
            <w:pPr>
              <w:pStyle w:val="Lijstalinea"/>
              <w:numPr>
                <w:ilvl w:val="0"/>
                <w:numId w:val="10"/>
              </w:numPr>
              <w:spacing w:after="0"/>
              <w:rPr>
                <w:sz w:val="24"/>
                <w:lang w:val="nl-NL"/>
              </w:rPr>
            </w:pPr>
            <w:r w:rsidRPr="00F52076">
              <w:rPr>
                <w:sz w:val="24"/>
                <w:lang w:val="nl-NL"/>
              </w:rPr>
              <w:t xml:space="preserve">Team </w:t>
            </w:r>
            <w:proofErr w:type="spellStart"/>
            <w:r w:rsidRPr="00F52076">
              <w:rPr>
                <w:sz w:val="24"/>
                <w:lang w:val="nl-NL"/>
              </w:rPr>
              <w:t>player</w:t>
            </w:r>
            <w:proofErr w:type="spellEnd"/>
            <w:r w:rsidRPr="00F52076">
              <w:rPr>
                <w:sz w:val="24"/>
                <w:lang w:val="nl-NL"/>
              </w:rPr>
              <w:t xml:space="preserve"> </w:t>
            </w:r>
          </w:p>
          <w:p w14:paraId="5B03C2A6" w14:textId="288A00E5" w:rsidR="00D545D3" w:rsidRPr="00F52076" w:rsidRDefault="00D545D3" w:rsidP="00AD5047">
            <w:pPr>
              <w:pStyle w:val="Lijstalinea"/>
              <w:numPr>
                <w:ilvl w:val="0"/>
                <w:numId w:val="10"/>
              </w:numPr>
              <w:spacing w:after="0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Zelfstanding </w:t>
            </w:r>
          </w:p>
          <w:p w14:paraId="5009FDBD" w14:textId="66C07A90" w:rsidR="00647A4B" w:rsidRPr="00F52076" w:rsidRDefault="00F52076" w:rsidP="00AD5047">
            <w:pPr>
              <w:pStyle w:val="Kop1"/>
              <w:spacing w:after="0"/>
              <w:rPr>
                <w:lang w:val="en-GB"/>
              </w:rPr>
            </w:pPr>
            <w:r w:rsidRPr="00F52076">
              <w:rPr>
                <w:lang w:val="en-GB"/>
              </w:rPr>
              <w:t xml:space="preserve">TAlen </w:t>
            </w:r>
          </w:p>
          <w:p w14:paraId="2A582C0E" w14:textId="5F34AE4E" w:rsidR="00647A4B" w:rsidRPr="00F52076" w:rsidRDefault="009F3900" w:rsidP="00AD5047">
            <w:pPr>
              <w:pStyle w:val="Lijstalinea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F52076">
              <w:rPr>
                <w:sz w:val="24"/>
              </w:rPr>
              <w:t>Nederland</w:t>
            </w:r>
          </w:p>
          <w:p w14:paraId="6F0DFBC8" w14:textId="72FB3ACF" w:rsidR="00F52076" w:rsidRPr="00F52076" w:rsidRDefault="00F52076" w:rsidP="00AD5047">
            <w:pPr>
              <w:pStyle w:val="Lijstalinea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F52076">
              <w:rPr>
                <w:sz w:val="24"/>
              </w:rPr>
              <w:t>Engli</w:t>
            </w:r>
            <w:r w:rsidR="00D545D3">
              <w:rPr>
                <w:sz w:val="24"/>
              </w:rPr>
              <w:t xml:space="preserve">sh </w:t>
            </w:r>
          </w:p>
          <w:p w14:paraId="139EDA3F" w14:textId="4C57D180" w:rsidR="00647A4B" w:rsidRDefault="00733C47" w:rsidP="00AD5047">
            <w:pPr>
              <w:pStyle w:val="Kop1"/>
              <w:spacing w:after="0"/>
            </w:pPr>
            <w:r>
              <w:t>Hobby’s en interesses</w:t>
            </w:r>
          </w:p>
          <w:p w14:paraId="40BF2115" w14:textId="392C87A4" w:rsidR="007B5E7F" w:rsidRPr="00281F87" w:rsidRDefault="00934B3A" w:rsidP="00281F87">
            <w:pPr>
              <w:pStyle w:val="Lijstaline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Sporten</w:t>
            </w:r>
            <w:proofErr w:type="spellEnd"/>
            <w:r>
              <w:rPr>
                <w:sz w:val="24"/>
              </w:rPr>
              <w:t xml:space="preserve"> </w:t>
            </w:r>
          </w:p>
          <w:p w14:paraId="2EF2DAB5" w14:textId="62570DF3" w:rsidR="00827B98" w:rsidRPr="00C94FF9" w:rsidRDefault="00846DF2" w:rsidP="00C94FF9">
            <w:pPr>
              <w:pStyle w:val="Lijstaline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Gamen </w:t>
            </w:r>
          </w:p>
          <w:p w14:paraId="50276F76" w14:textId="3A8AD478" w:rsidR="00934B3A" w:rsidRPr="00590471" w:rsidRDefault="00934B3A" w:rsidP="00AD5047">
            <w:pPr>
              <w:pStyle w:val="Lijstalinea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720"/>
            </w:pPr>
          </w:p>
        </w:tc>
      </w:tr>
      <w:tr w:rsidR="00F51250" w14:paraId="033AC2EA" w14:textId="77777777" w:rsidTr="00C400A2">
        <w:trPr>
          <w:trHeight w:val="713"/>
          <w:jc w:val="center"/>
        </w:trPr>
        <w:tc>
          <w:tcPr>
            <w:tcW w:w="3645" w:type="dxa"/>
            <w:gridSpan w:val="2"/>
            <w:tcMar>
              <w:left w:w="0" w:type="dxa"/>
              <w:right w:w="0" w:type="dxa"/>
            </w:tcMar>
          </w:tcPr>
          <w:p w14:paraId="5E019644" w14:textId="4C06338E" w:rsidR="00F51250" w:rsidRDefault="00446830" w:rsidP="00AD5047">
            <w:pPr>
              <w:pStyle w:val="Plattetekst"/>
              <w:tabs>
                <w:tab w:val="left" w:pos="1335"/>
              </w:tabs>
              <w:kinsoku w:val="0"/>
              <w:overflowPunct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DD0DAA3" wp14:editId="628BEBD0">
                  <wp:extent cx="447675" cy="447675"/>
                  <wp:effectExtent l="0" t="0" r="0" b="9525"/>
                  <wp:docPr id="10" name="Graphic 10" descr="Wedding cak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Wedding cake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FFFFFF" w:themeColor="background1"/>
                <w:sz w:val="32"/>
                <w:szCs w:val="32"/>
              </w:rPr>
              <w:t xml:space="preserve">    </w:t>
            </w:r>
            <w:r w:rsidRPr="00F73704">
              <w:rPr>
                <w:rFonts w:cstheme="minorHAnsi"/>
                <w:color w:val="FFFFFF" w:themeColor="background1"/>
                <w:sz w:val="28"/>
                <w:szCs w:val="28"/>
              </w:rPr>
              <w:t>04-05-2001</w:t>
            </w:r>
          </w:p>
        </w:tc>
        <w:tc>
          <w:tcPr>
            <w:tcW w:w="1019" w:type="dxa"/>
            <w:vMerge/>
            <w:tcBorders>
              <w:bottom w:val="nil"/>
            </w:tcBorders>
          </w:tcPr>
          <w:p w14:paraId="7DEE8757" w14:textId="77777777" w:rsidR="00F51250" w:rsidRDefault="00F51250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/>
            <w:tcBorders>
              <w:bottom w:val="nil"/>
            </w:tcBorders>
          </w:tcPr>
          <w:p w14:paraId="42CB103D" w14:textId="77777777" w:rsidR="00F51250" w:rsidRPr="00222466" w:rsidRDefault="00F51250" w:rsidP="00AD5047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FF2B358" w14:textId="77777777" w:rsidTr="00C400A2">
        <w:trPr>
          <w:trHeight w:val="525"/>
          <w:jc w:val="center"/>
        </w:trPr>
        <w:tc>
          <w:tcPr>
            <w:tcW w:w="816" w:type="dxa"/>
            <w:vAlign w:val="center"/>
          </w:tcPr>
          <w:p w14:paraId="00543AD1" w14:textId="77777777" w:rsidR="00071E84" w:rsidRPr="00222466" w:rsidRDefault="00071E84" w:rsidP="00AD5047">
            <w:pPr>
              <w:pStyle w:val="Information"/>
              <w:spacing w:after="0"/>
              <w:rPr>
                <w:rStyle w:val="Zwaar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8B4DE19" wp14:editId="5DB94091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  <w:vAlign w:val="center"/>
          </w:tcPr>
          <w:p w14:paraId="3A61130F" w14:textId="59B3E2D1" w:rsidR="00071E84" w:rsidRPr="00071E84" w:rsidRDefault="00F87079" w:rsidP="00AD5047">
            <w:pPr>
              <w:pStyle w:val="Information"/>
              <w:spacing w:after="0"/>
            </w:pPr>
            <w:r>
              <w:t>Goudriaanstraat 12H</w:t>
            </w:r>
          </w:p>
          <w:p w14:paraId="3924FA97" w14:textId="777BD5CF" w:rsidR="00071E84" w:rsidRPr="00071E84" w:rsidRDefault="00F87079" w:rsidP="00AD5047">
            <w:pPr>
              <w:pStyle w:val="Information"/>
              <w:spacing w:after="0"/>
            </w:pPr>
            <w:r>
              <w:t>Amsterdam 1097Lp</w:t>
            </w:r>
          </w:p>
        </w:tc>
        <w:tc>
          <w:tcPr>
            <w:tcW w:w="1019" w:type="dxa"/>
            <w:vMerge/>
          </w:tcPr>
          <w:p w14:paraId="5AAE3BC2" w14:textId="77777777" w:rsidR="00071E84" w:rsidRDefault="00071E84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/>
          </w:tcPr>
          <w:p w14:paraId="69377790" w14:textId="77777777" w:rsidR="00071E84" w:rsidRDefault="00071E84" w:rsidP="00AD5047">
            <w:pPr>
              <w:pStyle w:val="Kop1"/>
              <w:spacing w:after="0"/>
            </w:pPr>
          </w:p>
        </w:tc>
      </w:tr>
      <w:tr w:rsidR="00647A4B" w14:paraId="2D546298" w14:textId="77777777" w:rsidTr="00C400A2">
        <w:trPr>
          <w:trHeight w:val="176"/>
          <w:jc w:val="center"/>
        </w:trPr>
        <w:tc>
          <w:tcPr>
            <w:tcW w:w="3645" w:type="dxa"/>
            <w:gridSpan w:val="2"/>
            <w:vAlign w:val="center"/>
          </w:tcPr>
          <w:p w14:paraId="6CD6FD40" w14:textId="77777777" w:rsidR="00647A4B" w:rsidRDefault="00647A4B" w:rsidP="00AD5047">
            <w:pPr>
              <w:pStyle w:val="Geenafstand"/>
              <w:spacing w:after="0"/>
            </w:pPr>
          </w:p>
        </w:tc>
        <w:tc>
          <w:tcPr>
            <w:tcW w:w="1019" w:type="dxa"/>
            <w:vMerge/>
          </w:tcPr>
          <w:p w14:paraId="0EBE68A1" w14:textId="77777777" w:rsidR="00647A4B" w:rsidRDefault="00647A4B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/>
          </w:tcPr>
          <w:p w14:paraId="39C09D04" w14:textId="77777777" w:rsidR="00647A4B" w:rsidRDefault="00647A4B" w:rsidP="00AD5047">
            <w:pPr>
              <w:pStyle w:val="Kop1"/>
              <w:spacing w:after="0"/>
            </w:pPr>
          </w:p>
        </w:tc>
      </w:tr>
      <w:tr w:rsidR="00071E84" w14:paraId="64D07587" w14:textId="77777777" w:rsidTr="00C400A2">
        <w:trPr>
          <w:trHeight w:val="603"/>
          <w:jc w:val="center"/>
        </w:trPr>
        <w:tc>
          <w:tcPr>
            <w:tcW w:w="816" w:type="dxa"/>
            <w:vAlign w:val="center"/>
          </w:tcPr>
          <w:p w14:paraId="19572748" w14:textId="77777777" w:rsidR="00071E84" w:rsidRPr="00222466" w:rsidRDefault="00071E84" w:rsidP="00AD5047">
            <w:pPr>
              <w:pStyle w:val="Information"/>
              <w:spacing w:after="0"/>
            </w:pPr>
            <w:r>
              <w:rPr>
                <w:noProof/>
              </w:rPr>
              <w:drawing>
                <wp:inline distT="0" distB="0" distL="0" distR="0" wp14:anchorId="26EEF290" wp14:editId="37DC49C4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  <w:vAlign w:val="center"/>
          </w:tcPr>
          <w:p w14:paraId="3F8AA243" w14:textId="4A626C8A" w:rsidR="00071E84" w:rsidRPr="00222466" w:rsidRDefault="00E44862" w:rsidP="00AD5047">
            <w:pPr>
              <w:pStyle w:val="Information"/>
              <w:spacing w:after="0"/>
            </w:pPr>
            <w:r>
              <w:t>+31 6 84191881</w:t>
            </w:r>
          </w:p>
        </w:tc>
        <w:tc>
          <w:tcPr>
            <w:tcW w:w="1019" w:type="dxa"/>
            <w:vMerge/>
          </w:tcPr>
          <w:p w14:paraId="447FCB84" w14:textId="77777777" w:rsidR="00071E84" w:rsidRDefault="00071E84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/>
          </w:tcPr>
          <w:p w14:paraId="75AF655C" w14:textId="77777777" w:rsidR="00071E84" w:rsidRDefault="00071E84" w:rsidP="00AD5047">
            <w:pPr>
              <w:pStyle w:val="Kop1"/>
              <w:spacing w:after="0"/>
            </w:pPr>
          </w:p>
        </w:tc>
      </w:tr>
      <w:tr w:rsidR="00647A4B" w14:paraId="3471E66F" w14:textId="77777777" w:rsidTr="00C400A2">
        <w:trPr>
          <w:trHeight w:val="176"/>
          <w:jc w:val="center"/>
        </w:trPr>
        <w:tc>
          <w:tcPr>
            <w:tcW w:w="3645" w:type="dxa"/>
            <w:gridSpan w:val="2"/>
            <w:vAlign w:val="center"/>
          </w:tcPr>
          <w:p w14:paraId="2C39A6AB" w14:textId="77777777" w:rsidR="00647A4B" w:rsidRDefault="00647A4B" w:rsidP="00AD5047">
            <w:pPr>
              <w:pStyle w:val="Geenafstand"/>
              <w:spacing w:after="0"/>
            </w:pPr>
          </w:p>
        </w:tc>
        <w:tc>
          <w:tcPr>
            <w:tcW w:w="1019" w:type="dxa"/>
            <w:vMerge/>
          </w:tcPr>
          <w:p w14:paraId="3ABBB3CE" w14:textId="77777777" w:rsidR="00647A4B" w:rsidRDefault="00647A4B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/>
          </w:tcPr>
          <w:p w14:paraId="4DEDBCD4" w14:textId="77777777" w:rsidR="00647A4B" w:rsidRDefault="00647A4B" w:rsidP="00AD5047">
            <w:pPr>
              <w:pStyle w:val="Kop1"/>
              <w:spacing w:after="0"/>
            </w:pPr>
          </w:p>
        </w:tc>
      </w:tr>
      <w:tr w:rsidR="00071E84" w14:paraId="1F93CA46" w14:textId="77777777" w:rsidTr="00C400A2">
        <w:trPr>
          <w:trHeight w:val="612"/>
          <w:jc w:val="center"/>
        </w:trPr>
        <w:tc>
          <w:tcPr>
            <w:tcW w:w="816" w:type="dxa"/>
            <w:vAlign w:val="center"/>
          </w:tcPr>
          <w:p w14:paraId="10A20CDD" w14:textId="77777777" w:rsidR="00071E84" w:rsidRPr="00222466" w:rsidRDefault="00071E84" w:rsidP="00AD5047">
            <w:pPr>
              <w:pStyle w:val="Information"/>
              <w:spacing w:after="0"/>
            </w:pPr>
            <w:r>
              <w:rPr>
                <w:noProof/>
              </w:rPr>
              <w:drawing>
                <wp:inline distT="0" distB="0" distL="0" distR="0" wp14:anchorId="1906BAAC" wp14:editId="3234237D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  <w:vAlign w:val="center"/>
          </w:tcPr>
          <w:p w14:paraId="33D43A46" w14:textId="45783B69" w:rsidR="00071E84" w:rsidRPr="00222466" w:rsidRDefault="00F87079" w:rsidP="00AD5047">
            <w:pPr>
              <w:pStyle w:val="Information"/>
              <w:spacing w:after="0"/>
            </w:pPr>
            <w:r>
              <w:t>Elijahgrantkwaago@gmail.com</w:t>
            </w:r>
          </w:p>
        </w:tc>
        <w:tc>
          <w:tcPr>
            <w:tcW w:w="1019" w:type="dxa"/>
            <w:vMerge/>
          </w:tcPr>
          <w:p w14:paraId="6FCC6DE9" w14:textId="77777777" w:rsidR="00071E84" w:rsidRDefault="00071E84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/>
          </w:tcPr>
          <w:p w14:paraId="10A185B9" w14:textId="77777777" w:rsidR="00071E84" w:rsidRDefault="00071E84" w:rsidP="00AD5047">
            <w:pPr>
              <w:pStyle w:val="Kop1"/>
              <w:spacing w:after="0"/>
            </w:pPr>
          </w:p>
        </w:tc>
      </w:tr>
      <w:tr w:rsidR="00647A4B" w14:paraId="2830E990" w14:textId="77777777" w:rsidTr="00C400A2">
        <w:trPr>
          <w:trHeight w:val="54"/>
          <w:jc w:val="center"/>
        </w:trPr>
        <w:tc>
          <w:tcPr>
            <w:tcW w:w="3645" w:type="dxa"/>
            <w:gridSpan w:val="2"/>
            <w:vAlign w:val="center"/>
          </w:tcPr>
          <w:p w14:paraId="03C39E86" w14:textId="77777777" w:rsidR="00647A4B" w:rsidRDefault="00647A4B" w:rsidP="00AD5047">
            <w:pPr>
              <w:pStyle w:val="Geenafstand"/>
              <w:spacing w:after="0"/>
            </w:pPr>
          </w:p>
        </w:tc>
        <w:tc>
          <w:tcPr>
            <w:tcW w:w="1019" w:type="dxa"/>
            <w:vMerge/>
          </w:tcPr>
          <w:p w14:paraId="02A52BE9" w14:textId="77777777" w:rsidR="00647A4B" w:rsidRDefault="00647A4B" w:rsidP="00AD5047">
            <w:pPr>
              <w:pStyle w:val="Platteteks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890" w:type="dxa"/>
            <w:vMerge/>
          </w:tcPr>
          <w:p w14:paraId="15924A16" w14:textId="77777777" w:rsidR="00647A4B" w:rsidRDefault="00647A4B" w:rsidP="00AD5047">
            <w:pPr>
              <w:pStyle w:val="Kop1"/>
              <w:spacing w:after="0"/>
            </w:pPr>
          </w:p>
        </w:tc>
      </w:tr>
      <w:tr w:rsidR="00647A4B" w:rsidRPr="00281F87" w14:paraId="703A2F69" w14:textId="77777777" w:rsidTr="00C400A2">
        <w:trPr>
          <w:trHeight w:val="2370"/>
          <w:jc w:val="center"/>
        </w:trPr>
        <w:tc>
          <w:tcPr>
            <w:tcW w:w="3645" w:type="dxa"/>
            <w:gridSpan w:val="2"/>
          </w:tcPr>
          <w:p w14:paraId="5285D9EC" w14:textId="1E58859F" w:rsidR="00647A4B" w:rsidRPr="00F73704" w:rsidRDefault="00755A11" w:rsidP="00AD5047">
            <w:pPr>
              <w:pStyle w:val="Kop3"/>
              <w:spacing w:after="0"/>
              <w:rPr>
                <w:lang w:val="nl-NL"/>
              </w:rPr>
            </w:pPr>
            <w:r w:rsidRPr="00F73704">
              <w:rPr>
                <w:lang w:val="nl-NL"/>
              </w:rPr>
              <w:t>Over Mij</w:t>
            </w:r>
          </w:p>
          <w:p w14:paraId="5A8D8F73" w14:textId="7BD6959F" w:rsidR="008E4DAA" w:rsidRPr="008E4DAA" w:rsidRDefault="008E4DAA" w:rsidP="008E4DAA">
            <w:pPr>
              <w:pStyle w:val="Information"/>
              <w:spacing w:after="0"/>
              <w:rPr>
                <w:lang w:val="nl-NL"/>
              </w:rPr>
            </w:pPr>
            <w:r w:rsidRPr="008E4DAA">
              <w:rPr>
                <w:lang w:val="nl-NL"/>
              </w:rPr>
              <w:t>Ik ben Eli</w:t>
            </w:r>
            <w:r>
              <w:rPr>
                <w:lang w:val="nl-NL"/>
              </w:rPr>
              <w:t>jah</w:t>
            </w:r>
            <w:r w:rsidRPr="008E4DAA">
              <w:rPr>
                <w:lang w:val="nl-NL"/>
              </w:rPr>
              <w:t xml:space="preserve"> Grant. Ik ben 21 jaar oud,</w:t>
            </w:r>
          </w:p>
          <w:p w14:paraId="7406175C" w14:textId="72565EB2" w:rsidR="007443A0" w:rsidRPr="00F73704" w:rsidRDefault="008E4DAA" w:rsidP="008E4DAA">
            <w:pPr>
              <w:pStyle w:val="Information"/>
              <w:spacing w:after="0"/>
              <w:rPr>
                <w:lang w:val="nl-NL"/>
              </w:rPr>
            </w:pPr>
            <w:r w:rsidRPr="008E4DAA">
              <w:rPr>
                <w:lang w:val="nl-NL"/>
              </w:rPr>
              <w:t>Op dit moment zit ik in mijn laatste jaar van de opleiding ICT Software</w:t>
            </w:r>
            <w:r>
              <w:rPr>
                <w:lang w:val="nl-NL"/>
              </w:rPr>
              <w:t xml:space="preserve"> Development</w:t>
            </w:r>
            <w:r w:rsidRPr="008E4DAA">
              <w:rPr>
                <w:lang w:val="nl-NL"/>
              </w:rPr>
              <w:t xml:space="preserve">. Mijn hobby's zijn </w:t>
            </w:r>
            <w:r w:rsidR="00623E11">
              <w:rPr>
                <w:lang w:val="nl-NL"/>
              </w:rPr>
              <w:t>s</w:t>
            </w:r>
            <w:r w:rsidRPr="008E4DAA">
              <w:rPr>
                <w:lang w:val="nl-NL"/>
              </w:rPr>
              <w:t xml:space="preserve">port en </w:t>
            </w:r>
            <w:r w:rsidR="00623E11">
              <w:rPr>
                <w:lang w:val="nl-NL"/>
              </w:rPr>
              <w:t>g</w:t>
            </w:r>
            <w:r w:rsidRPr="008E4DAA">
              <w:rPr>
                <w:lang w:val="nl-NL"/>
              </w:rPr>
              <w:t>amen. Ik ben een hardwerkende student op zoek naar werk/stage. Ik wil mijn vaardigheden en passie gebruiken om vorm te geven. Heeft een positieve instelling en is bereid en gemotiveerd om nieuwe dingen te leren.</w:t>
            </w:r>
          </w:p>
        </w:tc>
        <w:tc>
          <w:tcPr>
            <w:tcW w:w="1019" w:type="dxa"/>
          </w:tcPr>
          <w:p w14:paraId="28BB2274" w14:textId="77777777" w:rsidR="00647A4B" w:rsidRPr="00F73704" w:rsidRDefault="00647A4B" w:rsidP="00AD5047">
            <w:pPr>
              <w:spacing w:after="0"/>
              <w:rPr>
                <w:lang w:val="nl-NL"/>
              </w:rPr>
            </w:pPr>
          </w:p>
        </w:tc>
        <w:tc>
          <w:tcPr>
            <w:tcW w:w="5890" w:type="dxa"/>
            <w:vMerge/>
          </w:tcPr>
          <w:p w14:paraId="2E2583B3" w14:textId="77777777" w:rsidR="00647A4B" w:rsidRPr="00F73704" w:rsidRDefault="00647A4B" w:rsidP="00AD5047">
            <w:pPr>
              <w:spacing w:after="0"/>
              <w:rPr>
                <w:lang w:val="nl-NL"/>
              </w:rPr>
            </w:pPr>
          </w:p>
        </w:tc>
      </w:tr>
    </w:tbl>
    <w:p w14:paraId="0339B0A1" w14:textId="77777777" w:rsidR="007F5B63" w:rsidRPr="00F73704" w:rsidRDefault="007F5B63" w:rsidP="00CE1E3D">
      <w:pPr>
        <w:pStyle w:val="Plattetekst"/>
        <w:rPr>
          <w:lang w:val="nl-NL"/>
        </w:rPr>
      </w:pPr>
    </w:p>
    <w:sectPr w:rsidR="007F5B63" w:rsidRPr="00F73704" w:rsidSect="00647A4B">
      <w:headerReference w:type="default" r:id="rId20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A760" w14:textId="77777777" w:rsidR="00146D90" w:rsidRDefault="00146D90" w:rsidP="00590471">
      <w:r>
        <w:separator/>
      </w:r>
    </w:p>
  </w:endnote>
  <w:endnote w:type="continuationSeparator" w:id="0">
    <w:p w14:paraId="581DD433" w14:textId="77777777" w:rsidR="00146D90" w:rsidRDefault="00146D9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F73D" w14:textId="77777777" w:rsidR="00146D90" w:rsidRDefault="00146D90" w:rsidP="00590471">
      <w:r>
        <w:separator/>
      </w:r>
    </w:p>
  </w:footnote>
  <w:footnote w:type="continuationSeparator" w:id="0">
    <w:p w14:paraId="10C5B1EA" w14:textId="77777777" w:rsidR="00146D90" w:rsidRDefault="00146D9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58AD" w14:textId="77777777" w:rsidR="00FA37E0" w:rsidRDefault="00FA37E0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1617E7" wp14:editId="529FBEF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F65D248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A26358"/>
    <w:multiLevelType w:val="hybridMultilevel"/>
    <w:tmpl w:val="E83E1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0532"/>
    <w:multiLevelType w:val="hybridMultilevel"/>
    <w:tmpl w:val="FDE0F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2BF3"/>
    <w:multiLevelType w:val="hybridMultilevel"/>
    <w:tmpl w:val="AF18D1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72369"/>
    <w:multiLevelType w:val="hybridMultilevel"/>
    <w:tmpl w:val="7DB045D0"/>
    <w:lvl w:ilvl="0" w:tplc="3ED60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jstopsomteken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jstopsomteken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jstopsomteken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jstopsomteken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01220"/>
    <w:multiLevelType w:val="hybridMultilevel"/>
    <w:tmpl w:val="2BEEC1C0"/>
    <w:lvl w:ilvl="0" w:tplc="3ED60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3722">
    <w:abstractNumId w:val="5"/>
  </w:num>
  <w:num w:numId="2" w16cid:durableId="34550768">
    <w:abstractNumId w:val="7"/>
  </w:num>
  <w:num w:numId="3" w16cid:durableId="1642029220">
    <w:abstractNumId w:val="4"/>
  </w:num>
  <w:num w:numId="4" w16cid:durableId="2091925861">
    <w:abstractNumId w:val="4"/>
    <w:lvlOverride w:ilvl="0">
      <w:startOverride w:val="1"/>
    </w:lvlOverride>
  </w:num>
  <w:num w:numId="5" w16cid:durableId="1134443877">
    <w:abstractNumId w:val="11"/>
  </w:num>
  <w:num w:numId="6" w16cid:durableId="1644429837">
    <w:abstractNumId w:val="3"/>
  </w:num>
  <w:num w:numId="7" w16cid:durableId="487290897">
    <w:abstractNumId w:val="2"/>
  </w:num>
  <w:num w:numId="8" w16cid:durableId="931547227">
    <w:abstractNumId w:val="1"/>
  </w:num>
  <w:num w:numId="9" w16cid:durableId="2099473841">
    <w:abstractNumId w:val="0"/>
  </w:num>
  <w:num w:numId="10" w16cid:durableId="1150025982">
    <w:abstractNumId w:val="9"/>
  </w:num>
  <w:num w:numId="11" w16cid:durableId="1263759891">
    <w:abstractNumId w:val="12"/>
  </w:num>
  <w:num w:numId="12" w16cid:durableId="367067776">
    <w:abstractNumId w:val="10"/>
  </w:num>
  <w:num w:numId="13" w16cid:durableId="1331520611">
    <w:abstractNumId w:val="8"/>
  </w:num>
  <w:num w:numId="14" w16cid:durableId="1203514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79"/>
    <w:rsid w:val="00060042"/>
    <w:rsid w:val="00071E84"/>
    <w:rsid w:val="000B37CD"/>
    <w:rsid w:val="000D105D"/>
    <w:rsid w:val="000F7D04"/>
    <w:rsid w:val="00101E6A"/>
    <w:rsid w:val="00140D68"/>
    <w:rsid w:val="00142F43"/>
    <w:rsid w:val="00146D90"/>
    <w:rsid w:val="00150ABD"/>
    <w:rsid w:val="00165697"/>
    <w:rsid w:val="001B7B30"/>
    <w:rsid w:val="001F5586"/>
    <w:rsid w:val="00222466"/>
    <w:rsid w:val="00242123"/>
    <w:rsid w:val="00281F87"/>
    <w:rsid w:val="002A3470"/>
    <w:rsid w:val="002E5E62"/>
    <w:rsid w:val="0032782A"/>
    <w:rsid w:val="00331951"/>
    <w:rsid w:val="003333EA"/>
    <w:rsid w:val="00364BFE"/>
    <w:rsid w:val="003911FB"/>
    <w:rsid w:val="003A036D"/>
    <w:rsid w:val="00446830"/>
    <w:rsid w:val="00472C27"/>
    <w:rsid w:val="004779CF"/>
    <w:rsid w:val="004B4268"/>
    <w:rsid w:val="00507E82"/>
    <w:rsid w:val="005450A4"/>
    <w:rsid w:val="00555003"/>
    <w:rsid w:val="005801E5"/>
    <w:rsid w:val="00587DBA"/>
    <w:rsid w:val="00590471"/>
    <w:rsid w:val="00592B73"/>
    <w:rsid w:val="00593507"/>
    <w:rsid w:val="005D01FA"/>
    <w:rsid w:val="00612274"/>
    <w:rsid w:val="00623E11"/>
    <w:rsid w:val="00647A4B"/>
    <w:rsid w:val="00685D24"/>
    <w:rsid w:val="00715CC6"/>
    <w:rsid w:val="00716927"/>
    <w:rsid w:val="0072419A"/>
    <w:rsid w:val="00733C47"/>
    <w:rsid w:val="00735D93"/>
    <w:rsid w:val="007443A0"/>
    <w:rsid w:val="00755A11"/>
    <w:rsid w:val="00757F66"/>
    <w:rsid w:val="007703AC"/>
    <w:rsid w:val="007A4434"/>
    <w:rsid w:val="007B5E7F"/>
    <w:rsid w:val="007E0259"/>
    <w:rsid w:val="007F54A0"/>
    <w:rsid w:val="007F5B63"/>
    <w:rsid w:val="00807B71"/>
    <w:rsid w:val="00825008"/>
    <w:rsid w:val="00827B98"/>
    <w:rsid w:val="0084668E"/>
    <w:rsid w:val="00846CB9"/>
    <w:rsid w:val="00846DF2"/>
    <w:rsid w:val="008472E9"/>
    <w:rsid w:val="00865322"/>
    <w:rsid w:val="008750A1"/>
    <w:rsid w:val="00891AE8"/>
    <w:rsid w:val="008C2CFC"/>
    <w:rsid w:val="008E4DAA"/>
    <w:rsid w:val="008F6E2E"/>
    <w:rsid w:val="00934B3A"/>
    <w:rsid w:val="009B13E9"/>
    <w:rsid w:val="009C2E65"/>
    <w:rsid w:val="009F3900"/>
    <w:rsid w:val="00A153C1"/>
    <w:rsid w:val="00A17D8B"/>
    <w:rsid w:val="00A2240F"/>
    <w:rsid w:val="00A35586"/>
    <w:rsid w:val="00AD5047"/>
    <w:rsid w:val="00B6466C"/>
    <w:rsid w:val="00BD21D2"/>
    <w:rsid w:val="00BF4D49"/>
    <w:rsid w:val="00C33A12"/>
    <w:rsid w:val="00C400A2"/>
    <w:rsid w:val="00C4452C"/>
    <w:rsid w:val="00C55492"/>
    <w:rsid w:val="00C7161C"/>
    <w:rsid w:val="00C94FF9"/>
    <w:rsid w:val="00CE1E3D"/>
    <w:rsid w:val="00D32AD0"/>
    <w:rsid w:val="00D53E1E"/>
    <w:rsid w:val="00D545D3"/>
    <w:rsid w:val="00D6557B"/>
    <w:rsid w:val="00D9292A"/>
    <w:rsid w:val="00DF2F8A"/>
    <w:rsid w:val="00E44862"/>
    <w:rsid w:val="00E90A60"/>
    <w:rsid w:val="00EB7708"/>
    <w:rsid w:val="00EE7E09"/>
    <w:rsid w:val="00F0223C"/>
    <w:rsid w:val="00F51250"/>
    <w:rsid w:val="00F52076"/>
    <w:rsid w:val="00F71F81"/>
    <w:rsid w:val="00F73704"/>
    <w:rsid w:val="00F87079"/>
    <w:rsid w:val="00F973F3"/>
    <w:rsid w:val="00FA37E0"/>
    <w:rsid w:val="00FA6AE1"/>
    <w:rsid w:val="00FC3A7D"/>
    <w:rsid w:val="00FD1A0E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40B0E1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uiPriority w:val="1"/>
    <w:qFormat/>
    <w:rsid w:val="007F54A0"/>
  </w:style>
  <w:style w:type="paragraph" w:styleId="Kop1">
    <w:name w:val="heading 1"/>
    <w:basedOn w:val="Standaard"/>
    <w:next w:val="Standaard"/>
    <w:link w:val="Kop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Kop3">
    <w:name w:val="heading 3"/>
    <w:basedOn w:val="Standaard"/>
    <w:next w:val="Standaard"/>
    <w:link w:val="Kop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semiHidden/>
    <w:qFormat/>
    <w:rsid w:val="00F0223C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EE7E09"/>
    <w:rPr>
      <w:rFonts w:asciiTheme="minorHAnsi" w:hAnsiTheme="minorHAnsi" w:cs="Georgia"/>
    </w:rPr>
  </w:style>
  <w:style w:type="character" w:customStyle="1" w:styleId="Kop1Char">
    <w:name w:val="Kop 1 Char"/>
    <w:basedOn w:val="Standaardalinea-lettertype"/>
    <w:link w:val="Kop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jstalinea">
    <w:name w:val="List Paragraph"/>
    <w:basedOn w:val="Platteteks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Koptekst">
    <w:name w:val="header"/>
    <w:basedOn w:val="Standaard"/>
    <w:link w:val="KoptekstChar"/>
    <w:uiPriority w:val="99"/>
    <w:semiHidden/>
    <w:rsid w:val="00BF4D49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BF4D49"/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elraster">
    <w:name w:val="Table Grid"/>
    <w:basedOn w:val="Standaardtabe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Standaard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Zwaar">
    <w:name w:val="Strong"/>
    <w:basedOn w:val="Standaardalinea-lettertype"/>
    <w:uiPriority w:val="22"/>
    <w:qFormat/>
    <w:rsid w:val="00F0223C"/>
    <w:rPr>
      <w:b/>
      <w:bCs/>
      <w:color w:val="FCEA10" w:themeColor="accent4"/>
    </w:rPr>
  </w:style>
  <w:style w:type="character" w:styleId="Tekstvantijdelijkeaanduiding">
    <w:name w:val="Placeholder Text"/>
    <w:basedOn w:val="Standaardalinea-lettertype"/>
    <w:uiPriority w:val="99"/>
    <w:semiHidden/>
    <w:rsid w:val="00222466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jstopsomteken2">
    <w:name w:val="List Bullet 2"/>
    <w:basedOn w:val="Standaard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Geenafstand">
    <w:name w:val="No Spacing"/>
    <w:basedOn w:val="Standaard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Kop2Char">
    <w:name w:val="Kop 2 Char"/>
    <w:basedOn w:val="Standaardalinea-lettertype"/>
    <w:link w:val="Kop2"/>
    <w:uiPriority w:val="9"/>
    <w:rsid w:val="00F51250"/>
    <w:rPr>
      <w:rFonts w:asciiTheme="majorHAnsi" w:hAnsiTheme="majorHAnsi"/>
      <w:b/>
      <w:bCs/>
      <w:szCs w:val="20"/>
    </w:rPr>
  </w:style>
  <w:style w:type="paragraph" w:styleId="Lijstopsomteken3">
    <w:name w:val="List Bullet 3"/>
    <w:basedOn w:val="Standaard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jstopsomteken">
    <w:name w:val="List Bullet"/>
    <w:basedOn w:val="Standaard"/>
    <w:uiPriority w:val="99"/>
    <w:rsid w:val="000F7D04"/>
    <w:pPr>
      <w:numPr>
        <w:numId w:val="5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jah%20Grant\AppData\Roaming\Microsoft\Templates\Cv%20met%20natuurlijke%20vormen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183AD-5ABD-404C-BF09-AC6AD3A91C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met natuurlijke vormen.dotx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2021-03-14T16:18:00Z</dcterms:created>
  <dcterms:modified xsi:type="dcterms:W3CDTF">2023-01-20T09:53:00Z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